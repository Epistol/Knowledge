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6CE" w:rsidRDefault="00D53FCD">
      <w:r>
        <w:t xml:space="preserve">Fonction exponentielle : </w:t>
      </w:r>
    </w:p>
    <w:p w:rsidR="00D53FCD" w:rsidRDefault="00D53FCD">
      <w:r>
        <w:t xml:space="preserve">Soit f une fonction définie sur |R par son équation fonctionnelle : </w:t>
      </w:r>
    </w:p>
    <w:p w:rsidR="00D53FCD" w:rsidRDefault="00D53FCD">
      <m:oMathPara>
        <m:oMath>
          <m:r>
            <w:rPr>
              <w:rFonts w:ascii="Cambria Math" w:hAnsi="Cambria Math"/>
            </w:rPr>
            <m:t>∀ x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∈R,∀ </m:t>
          </m:r>
          <m:r>
            <w:rPr>
              <w:rFonts w:ascii="Cambria Math" w:hAnsi="Cambria Math"/>
            </w:rPr>
            <m:t>y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∈R,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+f(y)</m:t>
          </m:r>
        </m:oMath>
      </m:oMathPara>
    </w:p>
    <w:p w:rsidR="00D53FCD" w:rsidRDefault="00D53FCD" w:rsidP="00D53FCD">
      <w:pPr>
        <w:tabs>
          <w:tab w:val="left" w:pos="6705"/>
        </w:tabs>
      </w:pPr>
      <w:r>
        <w:tab/>
      </w:r>
    </w:p>
    <w:p w:rsidR="00D53FCD" w:rsidRPr="00D53FCD" w:rsidRDefault="00D53FCD" w:rsidP="00D53FCD">
      <w:pPr>
        <w:tabs>
          <w:tab w:val="left" w:pos="6705"/>
        </w:tabs>
      </w:pPr>
      <m:oMathPara>
        <m:oMath>
          <m:r>
            <w:rPr>
              <w:rFonts w:ascii="Cambria Math" w:hAnsi="Cambria Math"/>
            </w:rPr>
            <m:t>∀ =quelque soit</m:t>
          </m:r>
        </m:oMath>
      </m:oMathPara>
    </w:p>
    <w:p w:rsidR="00D53FCD" w:rsidRDefault="002C2EA5" w:rsidP="00D53FCD">
      <w:pPr>
        <w:tabs>
          <w:tab w:val="left" w:pos="6705"/>
        </w:tabs>
      </w:pPr>
      <w:r>
        <w:t>Remarque : les fonctions puissance usuelle vérifient cette relation fonctionnelle :</w:t>
      </w:r>
    </w:p>
    <w:p w:rsidR="002C2EA5" w:rsidRDefault="00EF30D5" w:rsidP="00D53FCD">
      <w:pPr>
        <w:tabs>
          <w:tab w:val="left" w:pos="6705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2C2EA5">
        <w:t xml:space="preserve"> pour x et y entiers</w:t>
      </w:r>
    </w:p>
    <w:p w:rsidR="002C2EA5" w:rsidRDefault="00EF30D5" w:rsidP="00D53FCD">
      <w:pPr>
        <w:tabs>
          <w:tab w:val="left" w:pos="6705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2C2EA5">
        <w:t xml:space="preserve"> pour x et y entiers</w:t>
      </w:r>
    </w:p>
    <w:p w:rsidR="002C2EA5" w:rsidRDefault="002C2EA5" w:rsidP="00D53FCD">
      <w:pPr>
        <w:tabs>
          <w:tab w:val="left" w:pos="6705"/>
        </w:tabs>
      </w:pPr>
    </w:p>
    <w:p w:rsidR="00194646" w:rsidRPr="00194646" w:rsidRDefault="00194646" w:rsidP="00194646">
      <w:pPr>
        <w:pStyle w:val="Paragraphedeliste"/>
        <w:numPr>
          <w:ilvl w:val="0"/>
          <w:numId w:val="1"/>
        </w:numPr>
        <w:tabs>
          <w:tab w:val="left" w:pos="6705"/>
        </w:tabs>
      </w:pPr>
      <w:r>
        <w:t xml:space="preserve">Où l’on veut de plus f continue et dérivable sur </w:t>
      </w:r>
      <m:oMath>
        <m:r>
          <m:rPr>
            <m:scr m:val="double-struck"/>
          </m:rPr>
          <w:rPr>
            <w:rFonts w:ascii="Cambria Math" w:hAnsi="Cambria Math"/>
            <w:sz w:val="21"/>
            <w:szCs w:val="20"/>
          </w:rPr>
          <m:t>R</m:t>
        </m:r>
      </m:oMath>
    </w:p>
    <w:p w:rsidR="00194646" w:rsidRDefault="00194646" w:rsidP="00194646">
      <w:pPr>
        <w:pStyle w:val="Paragraphedeliste"/>
        <w:numPr>
          <w:ilvl w:val="0"/>
          <w:numId w:val="1"/>
        </w:numPr>
        <w:tabs>
          <w:tab w:val="left" w:pos="6705"/>
        </w:tabs>
      </w:pPr>
      <m:oMath>
        <m:r>
          <w:rPr>
            <w:rFonts w:ascii="Cambria Math" w:hAnsi="Cambria Math"/>
          </w:rPr>
          <m:t>f strictement positive</m:t>
        </m:r>
      </m:oMath>
    </w:p>
    <w:p w:rsidR="00CC758B" w:rsidRPr="00CC758B" w:rsidRDefault="00CC758B" w:rsidP="00CC758B">
      <w:pPr>
        <w:pStyle w:val="Paragraphedeliste"/>
        <w:numPr>
          <w:ilvl w:val="1"/>
          <w:numId w:val="1"/>
        </w:numPr>
        <w:tabs>
          <w:tab w:val="left" w:pos="6705"/>
        </w:tabs>
      </w:pPr>
      <w:r>
        <w:t xml:space="preserve">On a donc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CC758B" w:rsidRDefault="00CC758B" w:rsidP="00CC758B">
      <w:pPr>
        <w:pStyle w:val="Paragraphedeliste"/>
        <w:numPr>
          <w:ilvl w:val="1"/>
          <w:numId w:val="1"/>
        </w:numPr>
        <w:tabs>
          <w:tab w:val="left" w:pos="6705"/>
        </w:tabs>
      </w:pPr>
      <w:r>
        <w:t>Donc</w:t>
      </w:r>
      <m:oMath>
        <m:r>
          <w:rPr>
            <w:rFonts w:ascii="Cambria Math" w:hAnsi="Cambria Math"/>
          </w:rPr>
          <m:t xml:space="preserve"> f(0)=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CC758B" w:rsidRDefault="00CC758B" w:rsidP="00CC758B">
      <w:pPr>
        <w:pStyle w:val="Paragraphedeliste"/>
        <w:numPr>
          <w:ilvl w:val="1"/>
          <w:numId w:val="1"/>
        </w:numPr>
        <w:tabs>
          <w:tab w:val="left" w:pos="6705"/>
        </w:tabs>
      </w:pPr>
      <w:r>
        <w:t xml:space="preserve">Et donc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f(0)</m:t>
            </m:r>
          </m:num>
          <m:den>
            <m:r>
              <w:rPr>
                <w:rFonts w:ascii="Cambria Math" w:hAnsi="Cambria Math"/>
                <w:sz w:val="36"/>
              </w:rPr>
              <m:t>f(0)</m:t>
            </m:r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f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0</m:t>
                    </m:r>
                  </m:e>
                </m:d>
              </m:sub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6"/>
              </w:rPr>
              <m:t>f(0)</m:t>
            </m:r>
          </m:den>
        </m:f>
      </m:oMath>
      <w:r w:rsidRPr="00CC758B">
        <w:rPr>
          <w:sz w:val="36"/>
        </w:rPr>
        <w:t xml:space="preserve"> </w:t>
      </w:r>
      <w:r>
        <w:t xml:space="preserve">cad </w:t>
      </w:r>
      <m:oMath>
        <m:r>
          <w:rPr>
            <w:rFonts w:ascii="Cambria Math" w:hAnsi="Cambria Math"/>
          </w:rPr>
          <m:t>1=f(0)</m:t>
        </m:r>
      </m:oMath>
    </w:p>
    <w:p w:rsidR="00CC758B" w:rsidRDefault="00CC758B" w:rsidP="00CC758B">
      <w:pPr>
        <w:pStyle w:val="Paragraphedeliste"/>
        <w:numPr>
          <w:ilvl w:val="1"/>
          <w:numId w:val="1"/>
        </w:numPr>
        <w:tabs>
          <w:tab w:val="left" w:pos="6705"/>
        </w:tabs>
      </w:pPr>
      <m:oMath>
        <m:r>
          <w:rPr>
            <w:rFonts w:ascii="Cambria Math" w:hAnsi="Cambria Math"/>
          </w:rPr>
          <m:t>f’(x) = f(x)</m:t>
        </m:r>
      </m:oMath>
    </w:p>
    <w:p w:rsidR="00CC758B" w:rsidRPr="00CC758B" w:rsidRDefault="00CC758B" w:rsidP="00CC758B">
      <w:pPr>
        <w:pStyle w:val="Paragraphedeliste"/>
        <w:numPr>
          <w:ilvl w:val="1"/>
          <w:numId w:val="1"/>
        </w:numPr>
        <w:tabs>
          <w:tab w:val="left" w:pos="6705"/>
        </w:tabs>
      </w:pPr>
      <w:r>
        <w:t xml:space="preserve">Alors si l’on admet l’existence d’une telle fonction, on l’appelle fonction exponentielle et </w:t>
      </w:r>
      <m:oMath>
        <m:r>
          <w:rPr>
            <w:rFonts w:ascii="Cambria Math" w:hAnsi="Cambria Math"/>
          </w:rPr>
          <m:t>f(x)</m:t>
        </m:r>
      </m:oMath>
      <w:r>
        <w:t xml:space="preserve"> est notée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t xml:space="preserve"> ou encore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:rsidR="002C3403" w:rsidRPr="00D53FCD" w:rsidRDefault="002C3403" w:rsidP="00D53FCD">
      <w:pPr>
        <w:tabs>
          <w:tab w:val="left" w:pos="6705"/>
        </w:tabs>
      </w:pPr>
      <w:bookmarkStart w:id="0" w:name="_GoBack"/>
      <w:bookmarkEnd w:id="0"/>
    </w:p>
    <w:sectPr w:rsidR="002C3403" w:rsidRPr="00D53F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0D5" w:rsidRDefault="00EF30D5" w:rsidP="00DF28C7">
      <w:pPr>
        <w:spacing w:after="0" w:line="240" w:lineRule="auto"/>
      </w:pPr>
      <w:r>
        <w:separator/>
      </w:r>
    </w:p>
  </w:endnote>
  <w:endnote w:type="continuationSeparator" w:id="0">
    <w:p w:rsidR="00EF30D5" w:rsidRDefault="00EF30D5" w:rsidP="00DF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642062"/>
      <w:docPartObj>
        <w:docPartGallery w:val="Page Numbers (Bottom of Page)"/>
        <w:docPartUnique/>
      </w:docPartObj>
    </w:sdtPr>
    <w:sdtEndPr/>
    <w:sdtContent>
      <w:p w:rsidR="00DF28C7" w:rsidRDefault="00DF28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0D5">
          <w:rPr>
            <w:noProof/>
          </w:rPr>
          <w:t>1</w:t>
        </w:r>
        <w:r>
          <w:fldChar w:fldCharType="end"/>
        </w:r>
        <w:r>
          <w:t>/</w:t>
        </w:r>
      </w:p>
    </w:sdtContent>
  </w:sdt>
  <w:p w:rsidR="00DF28C7" w:rsidRDefault="00DF28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0D5" w:rsidRDefault="00EF30D5" w:rsidP="00DF28C7">
      <w:pPr>
        <w:spacing w:after="0" w:line="240" w:lineRule="auto"/>
      </w:pPr>
      <w:r>
        <w:separator/>
      </w:r>
    </w:p>
  </w:footnote>
  <w:footnote w:type="continuationSeparator" w:id="0">
    <w:p w:rsidR="00EF30D5" w:rsidRDefault="00EF30D5" w:rsidP="00DF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8C7" w:rsidRDefault="00F1723A">
    <w:pPr>
      <w:pStyle w:val="En-tte"/>
    </w:pPr>
    <w:r>
      <w:t>Cours</w:t>
    </w:r>
    <w:r w:rsidR="00B93141">
      <w:tab/>
    </w:r>
    <w:r>
      <w:t>NomCours</w:t>
    </w:r>
    <w:r w:rsidR="00B93141">
      <w:tab/>
    </w:r>
    <w:r w:rsidR="00B93141">
      <w:fldChar w:fldCharType="begin"/>
    </w:r>
    <w:r w:rsidR="00B93141">
      <w:instrText xml:space="preserve"> TIME \@ "dd/MM/yyyy" </w:instrText>
    </w:r>
    <w:r w:rsidR="00B93141">
      <w:fldChar w:fldCharType="separate"/>
    </w:r>
    <w:r w:rsidR="00665D6E">
      <w:rPr>
        <w:noProof/>
      </w:rPr>
      <w:t>15/10/2015</w:t>
    </w:r>
    <w:r w:rsidR="00B9314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35A1B"/>
    <w:multiLevelType w:val="hybridMultilevel"/>
    <w:tmpl w:val="9B9C51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D"/>
    <w:rsid w:val="000244D2"/>
    <w:rsid w:val="000E10C5"/>
    <w:rsid w:val="00194646"/>
    <w:rsid w:val="002C2EA5"/>
    <w:rsid w:val="002C3403"/>
    <w:rsid w:val="005028FD"/>
    <w:rsid w:val="00665D6E"/>
    <w:rsid w:val="006C3E58"/>
    <w:rsid w:val="00706326"/>
    <w:rsid w:val="007256CE"/>
    <w:rsid w:val="00771D68"/>
    <w:rsid w:val="00827EF7"/>
    <w:rsid w:val="00A00E4F"/>
    <w:rsid w:val="00AE32CB"/>
    <w:rsid w:val="00B93141"/>
    <w:rsid w:val="00C97834"/>
    <w:rsid w:val="00CC758B"/>
    <w:rsid w:val="00D53FCD"/>
    <w:rsid w:val="00D71237"/>
    <w:rsid w:val="00DD2FB0"/>
    <w:rsid w:val="00DF28C7"/>
    <w:rsid w:val="00EF30D5"/>
    <w:rsid w:val="00F1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B971E"/>
  <w15:chartTrackingRefBased/>
  <w15:docId w15:val="{66118484-739A-49C3-9689-DCA22B1D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28C7"/>
  </w:style>
  <w:style w:type="paragraph" w:styleId="Pieddepage">
    <w:name w:val="footer"/>
    <w:basedOn w:val="Normal"/>
    <w:link w:val="PieddepageCar"/>
    <w:uiPriority w:val="99"/>
    <w:unhideWhenUsed/>
    <w:rsid w:val="00DF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28C7"/>
  </w:style>
  <w:style w:type="table" w:styleId="Grilledutableau">
    <w:name w:val="Table Grid"/>
    <w:basedOn w:val="TableauNormal"/>
    <w:uiPriority w:val="39"/>
    <w:rsid w:val="00B93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93141"/>
    <w:rPr>
      <w:color w:val="808080"/>
    </w:rPr>
  </w:style>
  <w:style w:type="paragraph" w:styleId="Paragraphedeliste">
    <w:name w:val="List Paragraph"/>
    <w:basedOn w:val="Normal"/>
    <w:uiPriority w:val="34"/>
    <w:qFormat/>
    <w:rsid w:val="0019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552JX\Desktop\Cours\modele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modele1.dotm</Template>
  <TotalTime>17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Lebeau</dc:creator>
  <cp:keywords/>
  <dc:description/>
  <cp:lastModifiedBy>Mika Epistol</cp:lastModifiedBy>
  <cp:revision>6</cp:revision>
  <dcterms:created xsi:type="dcterms:W3CDTF">2015-10-15T12:37:00Z</dcterms:created>
  <dcterms:modified xsi:type="dcterms:W3CDTF">2015-10-15T13:02:00Z</dcterms:modified>
</cp:coreProperties>
</file>